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35D537C0" w14:textId="77777777" w:rsidR="00BB0301" w:rsidRDefault="00FA6AF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</w:t>
      </w:r>
      <w:r w:rsidR="00BB0301">
        <w:rPr>
          <w:rFonts w:hint="eastAsia"/>
          <w:b/>
          <w:bCs/>
          <w:sz w:val="32"/>
          <w:szCs w:val="32"/>
        </w:rPr>
        <w:t>作业报告</w:t>
      </w:r>
    </w:p>
    <w:p w14:paraId="7990455B" w14:textId="506C43DE" w:rsidR="000632C9" w:rsidRPr="00375FDE" w:rsidRDefault="000632C9"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</w:p>
    <w:p w14:paraId="4FC88ADA" w14:textId="77777777" w:rsidR="00BB0301" w:rsidRDefault="00BB0301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B64" w14:textId="0566B764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B5E2F" w:rsidRPr="00DB5E2F">
              <w:rPr>
                <w:rFonts w:hint="eastAsia"/>
                <w:sz w:val="28"/>
                <w:szCs w:val="28"/>
              </w:rPr>
              <w:t>制作无声小短片视频</w:t>
            </w:r>
          </w:p>
        </w:tc>
      </w:tr>
      <w:tr w:rsidR="00BB0301" w14:paraId="2172308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91473" w14:textId="682E2C26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B5E2F">
              <w:rPr>
                <w:rFonts w:hint="eastAsia"/>
                <w:sz w:val="28"/>
                <w:szCs w:val="28"/>
              </w:rPr>
              <w:t>段</w:t>
            </w:r>
            <w:r w:rsidR="00DB5E2F">
              <w:rPr>
                <w:rFonts w:hint="eastAsia"/>
                <w:sz w:val="28"/>
                <w:szCs w:val="28"/>
              </w:rPr>
              <w:t xml:space="preserve"> </w:t>
            </w:r>
            <w:r w:rsidR="00DB5E2F">
              <w:rPr>
                <w:rFonts w:hint="eastAsia"/>
                <w:sz w:val="28"/>
                <w:szCs w:val="28"/>
              </w:rPr>
              <w:t>裕</w:t>
            </w:r>
          </w:p>
        </w:tc>
      </w:tr>
      <w:tr w:rsidR="00FA6AF9" w14:paraId="094ABC93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DE3D8" w14:textId="3CF0D923" w:rsidR="00FA6AF9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B5E2F">
              <w:rPr>
                <w:sz w:val="28"/>
                <w:szCs w:val="28"/>
              </w:rPr>
              <w:t>22221324</w:t>
            </w:r>
          </w:p>
        </w:tc>
      </w:tr>
      <w:tr w:rsidR="003F0630" w14:paraId="5778D408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3F063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5BB8C" w14:textId="46FCC350" w:rsidR="003F0630" w:rsidRDefault="00444105" w:rsidP="004441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05">
              <w:rPr>
                <w:sz w:val="28"/>
                <w:szCs w:val="28"/>
              </w:rPr>
              <w:t xml:space="preserve"> </w:t>
            </w:r>
            <w:r w:rsidR="00DB5E2F" w:rsidRPr="00DB5E2F">
              <w:rPr>
                <w:sz w:val="28"/>
                <w:szCs w:val="28"/>
              </w:rPr>
              <w:t>mrrainbowriver@163.com</w:t>
            </w:r>
          </w:p>
        </w:tc>
      </w:tr>
      <w:tr w:rsidR="003F0630" w14:paraId="63F2324C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3F063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8796" w14:textId="4E9E183C" w:rsidR="003F0630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B5E2F">
              <w:rPr>
                <w:sz w:val="28"/>
                <w:szCs w:val="28"/>
              </w:rPr>
              <w:t>18771640280</w:t>
            </w:r>
          </w:p>
        </w:tc>
      </w:tr>
      <w:tr w:rsidR="00BB0301" w14:paraId="754A366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77777777" w:rsidR="00BB0301" w:rsidRDefault="00BB0301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F8F53" w14:textId="6E5FB6E5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B5E2F">
              <w:rPr>
                <w:rFonts w:hint="eastAsia"/>
                <w:sz w:val="28"/>
                <w:szCs w:val="28"/>
              </w:rPr>
              <w:t>潘</w:t>
            </w:r>
            <w:r w:rsidR="00DB5E2F">
              <w:rPr>
                <w:rFonts w:hint="eastAsia"/>
                <w:sz w:val="28"/>
                <w:szCs w:val="28"/>
              </w:rPr>
              <w:t xml:space="preserve"> </w:t>
            </w:r>
            <w:r w:rsidR="00DB5E2F">
              <w:rPr>
                <w:rFonts w:hint="eastAsia"/>
                <w:sz w:val="28"/>
                <w:szCs w:val="28"/>
              </w:rPr>
              <w:t>纲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301849E6" w:rsidR="00BB0301" w:rsidRDefault="00B35D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B5E2F">
        <w:rPr>
          <w:sz w:val="28"/>
          <w:szCs w:val="28"/>
        </w:rPr>
        <w:t>2022</w:t>
      </w:r>
      <w:r w:rsidR="00BB0301">
        <w:rPr>
          <w:rFonts w:hint="eastAsia"/>
          <w:sz w:val="28"/>
          <w:szCs w:val="28"/>
        </w:rPr>
        <w:t>年</w:t>
      </w:r>
      <w:r w:rsidR="006D0F45">
        <w:rPr>
          <w:sz w:val="28"/>
          <w:szCs w:val="28"/>
        </w:rPr>
        <w:t xml:space="preserve"> </w:t>
      </w:r>
      <w:r w:rsidR="00DB5E2F">
        <w:rPr>
          <w:sz w:val="28"/>
          <w:szCs w:val="28"/>
        </w:rPr>
        <w:t xml:space="preserve">11 </w:t>
      </w:r>
      <w:r w:rsidR="00BB0301">
        <w:rPr>
          <w:rFonts w:hint="eastAsia"/>
          <w:sz w:val="28"/>
          <w:szCs w:val="28"/>
        </w:rPr>
        <w:t>月</w:t>
      </w:r>
      <w:r w:rsidR="006D0F45">
        <w:rPr>
          <w:sz w:val="28"/>
          <w:szCs w:val="28"/>
        </w:rPr>
        <w:t xml:space="preserve"> </w:t>
      </w:r>
      <w:r w:rsidR="00DB5E2F">
        <w:rPr>
          <w:sz w:val="28"/>
          <w:szCs w:val="28"/>
        </w:rPr>
        <w:t>14</w:t>
      </w:r>
      <w:r w:rsidR="00BB0301">
        <w:rPr>
          <w:rFonts w:hint="eastAsia"/>
          <w:sz w:val="28"/>
          <w:szCs w:val="28"/>
        </w:rPr>
        <w:t>日</w:t>
      </w:r>
    </w:p>
    <w:p w14:paraId="358FFCB6" w14:textId="00F32E4D" w:rsidR="000632C9" w:rsidRDefault="000632C9" w:rsidP="000632C9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09EFDB7D" w14:textId="77777777" w:rsidR="007936E0" w:rsidRPr="007936E0" w:rsidRDefault="00BB0301" w:rsidP="00405416">
      <w:pPr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r w:rsidRPr="000632C9">
        <w:rPr>
          <w:rFonts w:ascii="微软雅黑" w:eastAsia="微软雅黑" w:hAnsi="微软雅黑" w:cs="微软雅黑" w:hint="eastAsia"/>
          <w:sz w:val="36"/>
          <w:szCs w:val="36"/>
        </w:rPr>
        <w:br w:type="page"/>
      </w:r>
      <w:r w:rsidRPr="007936E0"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作业名称</w:t>
      </w:r>
    </w:p>
    <w:p w14:paraId="6FDE9C12" w14:textId="19B72D2D" w:rsidR="00BB0301" w:rsidRPr="00DB5E2F" w:rsidRDefault="00BB0301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已实现的功能简述</w:t>
      </w:r>
      <w:r w:rsidR="002637B9" w:rsidRPr="00A67800">
        <w:rPr>
          <w:rFonts w:ascii="黑体" w:eastAsia="黑体" w:hAnsi="黑体" w:cs="微软雅黑" w:hint="eastAsia"/>
          <w:sz w:val="28"/>
          <w:szCs w:val="28"/>
        </w:rPr>
        <w:t>及运行简要说明</w:t>
      </w:r>
    </w:p>
    <w:p w14:paraId="2F5A27FF" w14:textId="2113B404" w:rsidR="00D35F8B" w:rsidRPr="00D35F8B" w:rsidRDefault="00DB5E2F" w:rsidP="00D35F8B">
      <w:pPr>
        <w:pStyle w:val="1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0"/>
          <w:szCs w:val="18"/>
        </w:rPr>
      </w:pPr>
      <w:r w:rsidRPr="00D35F8B">
        <w:rPr>
          <w:rFonts w:ascii="宋体" w:hAnsi="宋体" w:cs="微软雅黑" w:hint="eastAsia"/>
          <w:sz w:val="24"/>
          <w:szCs w:val="24"/>
        </w:rPr>
        <w:t>显示自己的照片和姓名学号</w:t>
      </w:r>
      <w:r>
        <w:rPr>
          <w:rFonts w:ascii="宋体" w:hAnsi="宋体" w:cs="微软雅黑" w:hint="eastAsia"/>
          <w:sz w:val="24"/>
          <w:szCs w:val="24"/>
        </w:rPr>
        <w:t>。持续时间</w:t>
      </w:r>
      <w:r w:rsidR="00D35F8B">
        <w:rPr>
          <w:rFonts w:ascii="宋体" w:hAnsi="宋体" w:cs="微软雅黑" w:hint="eastAsia"/>
          <w:sz w:val="24"/>
          <w:szCs w:val="24"/>
        </w:rPr>
        <w:t>1</w:t>
      </w:r>
      <w:r w:rsidR="00D35F8B">
        <w:rPr>
          <w:rFonts w:ascii="宋体" w:hAnsi="宋体" w:cs="微软雅黑"/>
          <w:sz w:val="24"/>
          <w:szCs w:val="24"/>
        </w:rPr>
        <w:t>5s</w:t>
      </w:r>
      <w:r w:rsidR="00D35F8B">
        <w:rPr>
          <w:rFonts w:ascii="宋体" w:hAnsi="宋体" w:cs="微软雅黑" w:hint="eastAsia"/>
          <w:sz w:val="24"/>
          <w:szCs w:val="24"/>
        </w:rPr>
        <w:t>，亮点在于实现了照片放缩与边缘填充、文字逐字显示的动画、淡入淡出，整体衔接自然。</w:t>
      </w:r>
    </w:p>
    <w:p w14:paraId="0BEDBD85" w14:textId="2E731CE2" w:rsidR="00D35F8B" w:rsidRPr="00D35F8B" w:rsidRDefault="00D35F8B" w:rsidP="00D35F8B">
      <w:pPr>
        <w:pStyle w:val="1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0"/>
          <w:szCs w:val="18"/>
        </w:rPr>
      </w:pPr>
      <w:r>
        <w:rPr>
          <w:rFonts w:ascii="宋体" w:hAnsi="宋体" w:cs="微软雅黑" w:hint="eastAsia"/>
          <w:sz w:val="24"/>
          <w:szCs w:val="24"/>
        </w:rPr>
        <w:t>画一个简笔画。持续设计了一个雪人简笔画，包含直线、曲线、圆、椭圆等几种图案，亮点在于实现作画过程的效果以及作画顺序、图案参数的可控制性，难点在于各个图形的相对位置和坐标设计与计算。</w:t>
      </w:r>
    </w:p>
    <w:p w14:paraId="26799E2B" w14:textId="7DCB8A3E" w:rsidR="00D35F8B" w:rsidRPr="00D35F8B" w:rsidRDefault="00D35F8B" w:rsidP="00D35F8B">
      <w:pPr>
        <w:pStyle w:val="1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0"/>
          <w:szCs w:val="18"/>
        </w:rPr>
      </w:pPr>
      <w:r>
        <w:rPr>
          <w:rFonts w:ascii="宋体" w:hAnsi="宋体" w:cs="微软雅黑" w:hint="eastAsia"/>
          <w:sz w:val="24"/>
          <w:szCs w:val="24"/>
        </w:rPr>
        <w:t>片尾。持续5s，注明了制作者的笔名，仍然是文字逐字显示动画</w:t>
      </w:r>
    </w:p>
    <w:p w14:paraId="04837306" w14:textId="3AC0EDB0" w:rsidR="00D35F8B" w:rsidRPr="00D35F8B" w:rsidRDefault="00C4363D" w:rsidP="00D35F8B">
      <w:pPr>
        <w:pStyle w:val="1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0"/>
          <w:szCs w:val="18"/>
        </w:rPr>
      </w:pPr>
      <w:r>
        <w:rPr>
          <w:rFonts w:ascii="宋体" w:hAnsi="宋体" w:cs="微软雅黑" w:hint="eastAsia"/>
          <w:sz w:val="24"/>
          <w:szCs w:val="24"/>
        </w:rPr>
        <w:t>可控制。动画播放中按空格可暂停，再按空格可继续播放，播放结束按任意键退出</w:t>
      </w:r>
    </w:p>
    <w:p w14:paraId="4A164318" w14:textId="166B5A92" w:rsidR="00BB0301" w:rsidRDefault="006B2FD9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作业的开发与运行环境</w:t>
      </w:r>
    </w:p>
    <w:p w14:paraId="2F7E6084" w14:textId="68FF1369" w:rsidR="00C4363D" w:rsidRPr="00C4363D" w:rsidRDefault="00C4363D" w:rsidP="00C4363D">
      <w:pPr>
        <w:pStyle w:val="1"/>
        <w:numPr>
          <w:ilvl w:val="1"/>
          <w:numId w:val="8"/>
        </w:numPr>
        <w:ind w:firstLineChars="0"/>
        <w:rPr>
          <w:rFonts w:ascii="宋体" w:hAnsi="宋体" w:cs="微软雅黑"/>
          <w:sz w:val="24"/>
          <w:szCs w:val="24"/>
        </w:rPr>
      </w:pPr>
      <w:r w:rsidRPr="00C4363D">
        <w:rPr>
          <w:rFonts w:ascii="宋体" w:hAnsi="宋体" w:cs="微软雅黑"/>
          <w:sz w:val="24"/>
          <w:szCs w:val="24"/>
        </w:rPr>
        <w:t xml:space="preserve">Windows11 </w:t>
      </w:r>
      <w:r w:rsidRPr="00C4363D">
        <w:rPr>
          <w:rFonts w:ascii="宋体" w:hAnsi="宋体" w:cs="微软雅黑" w:hint="eastAsia"/>
          <w:sz w:val="24"/>
          <w:szCs w:val="24"/>
        </w:rPr>
        <w:t>操作系统</w:t>
      </w:r>
    </w:p>
    <w:p w14:paraId="1C9898C9" w14:textId="35E4F481" w:rsidR="00C4363D" w:rsidRPr="00C4363D" w:rsidRDefault="00C4363D" w:rsidP="00C4363D">
      <w:pPr>
        <w:pStyle w:val="1"/>
        <w:numPr>
          <w:ilvl w:val="1"/>
          <w:numId w:val="8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宋体" w:hAnsi="宋体" w:cs="微软雅黑" w:hint="eastAsia"/>
          <w:sz w:val="24"/>
          <w:szCs w:val="24"/>
        </w:rPr>
        <w:t>P</w:t>
      </w:r>
      <w:r>
        <w:rPr>
          <w:rFonts w:ascii="宋体" w:hAnsi="宋体" w:cs="微软雅黑"/>
          <w:sz w:val="24"/>
          <w:szCs w:val="24"/>
        </w:rPr>
        <w:t>ython</w:t>
      </w:r>
      <w:r>
        <w:rPr>
          <w:rFonts w:ascii="宋体" w:hAnsi="宋体" w:cs="微软雅黑" w:hint="eastAsia"/>
          <w:sz w:val="24"/>
          <w:szCs w:val="24"/>
        </w:rPr>
        <w:t>语言</w:t>
      </w:r>
    </w:p>
    <w:p w14:paraId="2B84BAE0" w14:textId="7B9A0959" w:rsidR="00C4363D" w:rsidRPr="00C4363D" w:rsidRDefault="00C4363D" w:rsidP="00C4363D">
      <w:pPr>
        <w:pStyle w:val="1"/>
        <w:numPr>
          <w:ilvl w:val="1"/>
          <w:numId w:val="8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宋体" w:hAnsi="宋体" w:cs="微软雅黑" w:hint="eastAsia"/>
          <w:sz w:val="24"/>
          <w:szCs w:val="24"/>
        </w:rPr>
        <w:t>J</w:t>
      </w:r>
      <w:r>
        <w:rPr>
          <w:rFonts w:ascii="宋体" w:hAnsi="宋体" w:cs="微软雅黑"/>
          <w:sz w:val="24"/>
          <w:szCs w:val="24"/>
        </w:rPr>
        <w:t>upyter Notebook + Pycharm</w:t>
      </w:r>
    </w:p>
    <w:p w14:paraId="5F65A81F" w14:textId="6A4BC949" w:rsidR="00C4363D" w:rsidRPr="002A1A85" w:rsidRDefault="00C4363D" w:rsidP="00C4363D">
      <w:pPr>
        <w:pStyle w:val="1"/>
        <w:numPr>
          <w:ilvl w:val="1"/>
          <w:numId w:val="8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宋体" w:hAnsi="宋体" w:cs="微软雅黑" w:hint="eastAsia"/>
          <w:sz w:val="24"/>
          <w:szCs w:val="24"/>
        </w:rPr>
        <w:t>主要依赖库:</w:t>
      </w:r>
      <w:r>
        <w:rPr>
          <w:rFonts w:ascii="宋体" w:hAnsi="宋体" w:cs="微软雅黑"/>
          <w:sz w:val="24"/>
          <w:szCs w:val="24"/>
        </w:rPr>
        <w:t xml:space="preserve"> opencv-python + numpy</w:t>
      </w:r>
    </w:p>
    <w:p w14:paraId="7875F545" w14:textId="5527111F" w:rsidR="002A1A85" w:rsidRPr="002A1A85" w:rsidRDefault="002A1A85" w:rsidP="00C4363D">
      <w:pPr>
        <w:pStyle w:val="1"/>
        <w:numPr>
          <w:ilvl w:val="1"/>
          <w:numId w:val="8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宋体" w:hAnsi="宋体" w:cs="微软雅黑" w:hint="eastAsia"/>
          <w:sz w:val="24"/>
          <w:szCs w:val="24"/>
        </w:rPr>
        <w:t>工程目录</w:t>
      </w:r>
      <w:r w:rsidRPr="002A1A85">
        <w:rPr>
          <w:rFonts w:ascii="宋体" w:hAnsi="宋体" w:cs="微软雅黑" w:hint="eastAsia"/>
          <w:b/>
          <w:bCs/>
          <w:sz w:val="24"/>
          <w:szCs w:val="24"/>
        </w:rPr>
        <w:t>其他</w:t>
      </w:r>
      <w:r>
        <w:rPr>
          <w:rFonts w:ascii="宋体" w:hAnsi="宋体" w:cs="微软雅黑" w:hint="eastAsia"/>
          <w:sz w:val="24"/>
          <w:szCs w:val="24"/>
        </w:rPr>
        <w:t>文件说明：</w:t>
      </w:r>
    </w:p>
    <w:p w14:paraId="209144D6" w14:textId="68A6CA8A" w:rsidR="002A1A85" w:rsidRPr="00D46B9C" w:rsidRDefault="002A1A85" w:rsidP="002A1A85">
      <w:pPr>
        <w:pStyle w:val="1"/>
        <w:numPr>
          <w:ilvl w:val="2"/>
          <w:numId w:val="8"/>
        </w:numPr>
        <w:ind w:firstLineChars="0"/>
        <w:rPr>
          <w:rFonts w:ascii="宋体" w:hAnsi="宋体" w:cs="微软雅黑"/>
          <w:sz w:val="24"/>
          <w:szCs w:val="24"/>
        </w:rPr>
      </w:pPr>
      <w:r w:rsidRPr="00D46B9C">
        <w:rPr>
          <w:rFonts w:ascii="宋体" w:hAnsi="宋体" w:cs="微软雅黑"/>
          <w:sz w:val="24"/>
          <w:szCs w:val="24"/>
        </w:rPr>
        <w:t xml:space="preserve">22221324.jpg </w:t>
      </w:r>
      <w:r w:rsidRPr="00D46B9C">
        <w:rPr>
          <w:rFonts w:ascii="宋体" w:hAnsi="宋体" w:cs="微软雅黑" w:hint="eastAsia"/>
          <w:sz w:val="24"/>
          <w:szCs w:val="24"/>
        </w:rPr>
        <w:t>个人照片</w:t>
      </w:r>
    </w:p>
    <w:p w14:paraId="61B4F85B" w14:textId="4A693995" w:rsidR="002A1A85" w:rsidRDefault="002A1A85" w:rsidP="002A1A85">
      <w:pPr>
        <w:pStyle w:val="1"/>
        <w:numPr>
          <w:ilvl w:val="2"/>
          <w:numId w:val="8"/>
        </w:numPr>
        <w:ind w:firstLineChars="0"/>
        <w:rPr>
          <w:rFonts w:ascii="宋体" w:hAnsi="宋体" w:cs="微软雅黑"/>
          <w:sz w:val="24"/>
          <w:szCs w:val="24"/>
        </w:rPr>
      </w:pPr>
      <w:r w:rsidRPr="00D46B9C">
        <w:rPr>
          <w:rFonts w:ascii="宋体" w:hAnsi="宋体" w:cs="微软雅黑"/>
          <w:sz w:val="24"/>
          <w:szCs w:val="24"/>
        </w:rPr>
        <w:t>22221324.</w:t>
      </w:r>
      <w:r w:rsidRPr="00D46B9C">
        <w:rPr>
          <w:rFonts w:ascii="宋体" w:hAnsi="宋体" w:cs="微软雅黑" w:hint="eastAsia"/>
          <w:sz w:val="24"/>
          <w:szCs w:val="24"/>
        </w:rPr>
        <w:t>MP4</w:t>
      </w:r>
      <w:r w:rsidRPr="00D46B9C">
        <w:rPr>
          <w:rFonts w:ascii="宋体" w:hAnsi="宋体" w:cs="微软雅黑"/>
          <w:sz w:val="24"/>
          <w:szCs w:val="24"/>
        </w:rPr>
        <w:t xml:space="preserve"> </w:t>
      </w:r>
      <w:r w:rsidRPr="00D46B9C">
        <w:rPr>
          <w:rFonts w:ascii="宋体" w:hAnsi="宋体" w:cs="微软雅黑" w:hint="eastAsia"/>
          <w:sz w:val="24"/>
          <w:szCs w:val="24"/>
        </w:rPr>
        <w:t>生成的视频</w:t>
      </w:r>
    </w:p>
    <w:p w14:paraId="41D2D482" w14:textId="0B2FB587" w:rsidR="004959DD" w:rsidRDefault="004959DD" w:rsidP="002A1A85">
      <w:pPr>
        <w:pStyle w:val="1"/>
        <w:numPr>
          <w:ilvl w:val="2"/>
          <w:numId w:val="8"/>
        </w:numPr>
        <w:ind w:firstLineChars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2</w:t>
      </w:r>
      <w:r>
        <w:rPr>
          <w:rFonts w:ascii="宋体" w:hAnsi="宋体" w:cs="微软雅黑"/>
          <w:sz w:val="24"/>
          <w:szCs w:val="24"/>
        </w:rPr>
        <w:t>2221324.</w:t>
      </w:r>
      <w:r>
        <w:rPr>
          <w:rFonts w:ascii="宋体" w:hAnsi="宋体" w:cs="微软雅黑" w:hint="eastAsia"/>
          <w:sz w:val="24"/>
          <w:szCs w:val="24"/>
        </w:rPr>
        <w:t>exe</w:t>
      </w:r>
      <w:r>
        <w:rPr>
          <w:rFonts w:ascii="宋体" w:hAnsi="宋体" w:cs="微软雅黑"/>
          <w:sz w:val="24"/>
          <w:szCs w:val="24"/>
        </w:rPr>
        <w:t xml:space="preserve"> windows</w:t>
      </w:r>
      <w:r>
        <w:rPr>
          <w:rFonts w:ascii="宋体" w:hAnsi="宋体" w:cs="微软雅黑" w:hint="eastAsia"/>
          <w:sz w:val="24"/>
          <w:szCs w:val="24"/>
        </w:rPr>
        <w:t>可执行文件</w:t>
      </w:r>
    </w:p>
    <w:p w14:paraId="4053B2D1" w14:textId="400DB5AF" w:rsidR="00506A88" w:rsidRPr="00D46B9C" w:rsidRDefault="00506A88" w:rsidP="002A1A85">
      <w:pPr>
        <w:pStyle w:val="1"/>
        <w:numPr>
          <w:ilvl w:val="2"/>
          <w:numId w:val="8"/>
        </w:numPr>
        <w:ind w:firstLineChars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2</w:t>
      </w:r>
      <w:r>
        <w:rPr>
          <w:rFonts w:ascii="宋体" w:hAnsi="宋体" w:cs="微软雅黑"/>
          <w:sz w:val="24"/>
          <w:szCs w:val="24"/>
        </w:rPr>
        <w:t>2221324.</w:t>
      </w:r>
      <w:r>
        <w:rPr>
          <w:rFonts w:ascii="宋体" w:hAnsi="宋体" w:cs="微软雅黑" w:hint="eastAsia"/>
          <w:sz w:val="24"/>
          <w:szCs w:val="24"/>
        </w:rPr>
        <w:t>pdf</w:t>
      </w:r>
      <w:r>
        <w:rPr>
          <w:rFonts w:ascii="宋体" w:hAnsi="宋体" w:cs="微软雅黑"/>
          <w:sz w:val="24"/>
          <w:szCs w:val="24"/>
        </w:rPr>
        <w:t xml:space="preserve"> </w:t>
      </w:r>
      <w:r>
        <w:rPr>
          <w:rFonts w:ascii="宋体" w:hAnsi="宋体" w:cs="微软雅黑" w:hint="eastAsia"/>
          <w:sz w:val="24"/>
          <w:szCs w:val="24"/>
        </w:rPr>
        <w:t>本文件的p</w:t>
      </w:r>
      <w:r>
        <w:rPr>
          <w:rFonts w:ascii="宋体" w:hAnsi="宋体" w:cs="微软雅黑"/>
          <w:sz w:val="24"/>
          <w:szCs w:val="24"/>
        </w:rPr>
        <w:t>df</w:t>
      </w:r>
      <w:r>
        <w:rPr>
          <w:rFonts w:ascii="宋体" w:hAnsi="宋体" w:cs="微软雅黑" w:hint="eastAsia"/>
          <w:sz w:val="24"/>
          <w:szCs w:val="24"/>
        </w:rPr>
        <w:t>版本,</w:t>
      </w:r>
      <w:r>
        <w:rPr>
          <w:rFonts w:ascii="宋体" w:hAnsi="宋体" w:cs="微软雅黑"/>
          <w:sz w:val="24"/>
          <w:szCs w:val="24"/>
        </w:rPr>
        <w:t xml:space="preserve"> </w:t>
      </w:r>
      <w:r>
        <w:rPr>
          <w:rFonts w:ascii="宋体" w:hAnsi="宋体" w:cs="微软雅黑" w:hint="eastAsia"/>
          <w:sz w:val="24"/>
          <w:szCs w:val="24"/>
        </w:rPr>
        <w:t>易于阅读</w:t>
      </w:r>
    </w:p>
    <w:p w14:paraId="60D6B17E" w14:textId="19CF9727" w:rsidR="002A1A85" w:rsidRPr="00D46B9C" w:rsidRDefault="002A1A85" w:rsidP="002A1A85">
      <w:pPr>
        <w:pStyle w:val="1"/>
        <w:numPr>
          <w:ilvl w:val="2"/>
          <w:numId w:val="8"/>
        </w:numPr>
        <w:ind w:firstLineChars="0"/>
        <w:rPr>
          <w:rFonts w:ascii="宋体" w:hAnsi="宋体" w:cs="微软雅黑"/>
          <w:sz w:val="24"/>
          <w:szCs w:val="24"/>
        </w:rPr>
      </w:pPr>
      <w:r w:rsidRPr="00D46B9C">
        <w:rPr>
          <w:rFonts w:ascii="宋体" w:hAnsi="宋体" w:cs="微软雅黑" w:hint="eastAsia"/>
          <w:sz w:val="24"/>
          <w:szCs w:val="24"/>
        </w:rPr>
        <w:t>D</w:t>
      </w:r>
      <w:r w:rsidRPr="00D46B9C">
        <w:rPr>
          <w:rFonts w:ascii="宋体" w:hAnsi="宋体" w:cs="微软雅黑"/>
          <w:sz w:val="24"/>
          <w:szCs w:val="24"/>
        </w:rPr>
        <w:t xml:space="preserve">YHW1.py </w:t>
      </w:r>
      <w:r w:rsidRPr="00D46B9C">
        <w:rPr>
          <w:rFonts w:ascii="宋体" w:hAnsi="宋体" w:cs="微软雅黑" w:hint="eastAsia"/>
          <w:sz w:val="24"/>
          <w:szCs w:val="24"/>
        </w:rPr>
        <w:t>代码源文件（含详细的注释）</w:t>
      </w:r>
    </w:p>
    <w:p w14:paraId="4BE684C4" w14:textId="1BE9E071" w:rsidR="002A1A85" w:rsidRPr="00D46B9C" w:rsidRDefault="002A1A85" w:rsidP="002A1A85">
      <w:pPr>
        <w:pStyle w:val="1"/>
        <w:numPr>
          <w:ilvl w:val="2"/>
          <w:numId w:val="8"/>
        </w:numPr>
        <w:ind w:firstLineChars="0"/>
        <w:rPr>
          <w:rFonts w:ascii="宋体" w:hAnsi="宋体" w:cs="微软雅黑"/>
          <w:sz w:val="24"/>
          <w:szCs w:val="24"/>
        </w:rPr>
      </w:pPr>
      <w:r w:rsidRPr="00D46B9C">
        <w:rPr>
          <w:rFonts w:ascii="宋体" w:hAnsi="宋体" w:cs="微软雅黑"/>
          <w:sz w:val="24"/>
          <w:szCs w:val="24"/>
        </w:rPr>
        <w:t xml:space="preserve">Stsong.ttf </w:t>
      </w:r>
      <w:r w:rsidRPr="00D46B9C">
        <w:rPr>
          <w:rFonts w:ascii="宋体" w:hAnsi="宋体" w:cs="微软雅黑" w:hint="eastAsia"/>
          <w:sz w:val="24"/>
          <w:szCs w:val="24"/>
        </w:rPr>
        <w:t>离线中文宋体字体文件</w:t>
      </w:r>
    </w:p>
    <w:p w14:paraId="5318C091" w14:textId="5F94A45B" w:rsidR="00F43188" w:rsidRDefault="00165AC9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系统或算法的基本思路、原理、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流程或步骤</w:t>
      </w:r>
    </w:p>
    <w:p w14:paraId="3207A966" w14:textId="7CE5D9D6" w:rsidR="00C4363D" w:rsidRDefault="00C4363D" w:rsidP="00B000BF">
      <w:pPr>
        <w:pStyle w:val="1"/>
        <w:spacing w:line="276" w:lineRule="auto"/>
        <w:ind w:left="48"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基本思路</w:t>
      </w:r>
      <w:r w:rsidR="00E316D2">
        <w:rPr>
          <w:rFonts w:ascii="宋体" w:hAnsi="宋体" w:cs="微软雅黑" w:hint="eastAsia"/>
          <w:sz w:val="24"/>
          <w:szCs w:val="24"/>
        </w:rPr>
        <w:t>与原理</w:t>
      </w:r>
      <w:r>
        <w:rPr>
          <w:rFonts w:ascii="宋体" w:hAnsi="宋体" w:cs="微软雅黑" w:hint="eastAsia"/>
          <w:sz w:val="24"/>
          <w:szCs w:val="24"/>
        </w:rPr>
        <w:t>，动画实现的整体思路是三步：</w:t>
      </w:r>
    </w:p>
    <w:p w14:paraId="6B5D74AD" w14:textId="77777777" w:rsidR="00C4363D" w:rsidRDefault="00C4363D" w:rsidP="00B000BF">
      <w:pPr>
        <w:pStyle w:val="1"/>
        <w:numPr>
          <w:ilvl w:val="3"/>
          <w:numId w:val="1"/>
        </w:numPr>
        <w:spacing w:line="276" w:lineRule="auto"/>
        <w:ind w:firstLineChars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生成帧。主要是关键帧的生成，例如一个空白背景，以及可控参数变化以得到后续帧；</w:t>
      </w:r>
    </w:p>
    <w:p w14:paraId="06561DA6" w14:textId="2F1C3705" w:rsidR="00C4363D" w:rsidRDefault="00C4363D" w:rsidP="00B000BF">
      <w:pPr>
        <w:pStyle w:val="1"/>
        <w:numPr>
          <w:ilvl w:val="3"/>
          <w:numId w:val="1"/>
        </w:numPr>
        <w:spacing w:line="276" w:lineRule="auto"/>
        <w:ind w:firstLineChars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帧的显示控制。每生成一个帧，就要把帧显示出来，并等待键盘输入，依据输入决定更多操作，例如停留在当前帧；</w:t>
      </w:r>
    </w:p>
    <w:p w14:paraId="6687A6D7" w14:textId="075AE6DC" w:rsidR="00C4363D" w:rsidRDefault="00C4363D" w:rsidP="00B000BF">
      <w:pPr>
        <w:pStyle w:val="1"/>
        <w:numPr>
          <w:ilvl w:val="3"/>
          <w:numId w:val="1"/>
        </w:numPr>
        <w:spacing w:line="276" w:lineRule="auto"/>
        <w:ind w:firstLineChars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帧的写入。将帧写入到</w:t>
      </w:r>
      <w:r w:rsidR="00E316D2">
        <w:rPr>
          <w:rFonts w:ascii="宋体" w:hAnsi="宋体" w:cs="微软雅黑" w:hint="eastAsia"/>
          <w:sz w:val="24"/>
          <w:szCs w:val="24"/>
        </w:rPr>
        <w:t>文件容器，例如m</w:t>
      </w:r>
      <w:r w:rsidR="00E316D2">
        <w:rPr>
          <w:rFonts w:ascii="宋体" w:hAnsi="宋体" w:cs="微软雅黑"/>
          <w:sz w:val="24"/>
          <w:szCs w:val="24"/>
        </w:rPr>
        <w:t>p4</w:t>
      </w:r>
      <w:r w:rsidR="00E316D2">
        <w:rPr>
          <w:rFonts w:ascii="宋体" w:hAnsi="宋体" w:cs="微软雅黑" w:hint="eastAsia"/>
          <w:sz w:val="24"/>
          <w:szCs w:val="24"/>
        </w:rPr>
        <w:t>文件</w:t>
      </w:r>
    </w:p>
    <w:p w14:paraId="455737D3" w14:textId="5F641BA9" w:rsidR="00E316D2" w:rsidRDefault="00E316D2" w:rsidP="00B000BF">
      <w:pPr>
        <w:pStyle w:val="1"/>
        <w:spacing w:line="276" w:lineRule="auto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详细步骤和流程：</w:t>
      </w:r>
    </w:p>
    <w:p w14:paraId="41BC8115" w14:textId="4FA93D92" w:rsidR="004F77FE" w:rsidRDefault="004F77FE" w:rsidP="00B000BF">
      <w:pPr>
        <w:pStyle w:val="1"/>
        <w:spacing w:line="276" w:lineRule="auto"/>
        <w:ind w:left="888" w:firstLineChars="0" w:firstLine="0"/>
        <w:rPr>
          <w:rFonts w:ascii="宋体" w:hAnsi="宋体" w:cs="微软雅黑"/>
          <w:sz w:val="24"/>
          <w:szCs w:val="24"/>
        </w:rPr>
      </w:pPr>
      <w:r w:rsidRPr="004F77FE">
        <w:rPr>
          <w:rFonts w:ascii="宋体" w:hAnsi="宋体" w:cs="微软雅黑" w:hint="eastAsia"/>
          <w:sz w:val="24"/>
          <w:szCs w:val="24"/>
        </w:rPr>
        <w:t>1.</w:t>
      </w:r>
      <w:r>
        <w:rPr>
          <w:rFonts w:ascii="宋体" w:hAnsi="宋体" w:cs="微软雅黑" w:hint="eastAsia"/>
          <w:sz w:val="24"/>
          <w:szCs w:val="24"/>
        </w:rPr>
        <w:t xml:space="preserve"> </w:t>
      </w:r>
      <w:r w:rsidR="00E316D2">
        <w:rPr>
          <w:rFonts w:ascii="宋体" w:hAnsi="宋体" w:cs="微软雅黑" w:hint="eastAsia"/>
          <w:sz w:val="24"/>
          <w:szCs w:val="24"/>
        </w:rPr>
        <w:t>片头制作</w:t>
      </w:r>
      <w:r w:rsidR="00761651">
        <w:rPr>
          <w:rFonts w:ascii="宋体" w:hAnsi="宋体" w:cs="微软雅黑" w:hint="eastAsia"/>
          <w:sz w:val="24"/>
          <w:szCs w:val="24"/>
        </w:rPr>
        <w:t>，</w:t>
      </w:r>
      <w:r w:rsidR="00E316D2">
        <w:rPr>
          <w:rFonts w:ascii="宋体" w:hAnsi="宋体" w:cs="微软雅黑" w:hint="eastAsia"/>
          <w:sz w:val="24"/>
          <w:szCs w:val="24"/>
        </w:rPr>
        <w:t>显示照片、学号、姓名</w:t>
      </w:r>
      <w:r w:rsidR="0090466C">
        <w:rPr>
          <w:rFonts w:ascii="宋体" w:hAnsi="宋体" w:cs="微软雅黑" w:hint="eastAsia"/>
          <w:sz w:val="24"/>
          <w:szCs w:val="24"/>
        </w:rPr>
        <w:t>。</w:t>
      </w:r>
      <w:r w:rsidR="00761651">
        <w:rPr>
          <w:rFonts w:ascii="宋体" w:hAnsi="宋体" w:cs="微软雅黑" w:hint="eastAsia"/>
          <w:sz w:val="24"/>
          <w:szCs w:val="24"/>
        </w:rPr>
        <w:t>生成纯色背景底图帧A，读入个</w:t>
      </w:r>
      <w:r w:rsidR="00761651">
        <w:rPr>
          <w:rFonts w:ascii="宋体" w:hAnsi="宋体" w:cs="微软雅黑" w:hint="eastAsia"/>
          <w:sz w:val="24"/>
          <w:szCs w:val="24"/>
        </w:rPr>
        <w:lastRenderedPageBreak/>
        <w:t>人照片经放缩、填充得到图像帧B。调节矩阵权重叠加参数，得到一系列中间帧</w:t>
      </w:r>
      <w:r>
        <w:rPr>
          <w:rFonts w:ascii="宋体" w:hAnsi="宋体" w:cs="微软雅黑" w:hint="eastAsia"/>
          <w:sz w:val="24"/>
          <w:szCs w:val="24"/>
        </w:rPr>
        <w:t>，这就实现了淡入淡出效果。字幕显示动画为逐字显示动画，类似于打字效果，中文字体结合了</w:t>
      </w:r>
      <w:r>
        <w:rPr>
          <w:rFonts w:ascii="宋体" w:hAnsi="宋体" w:cs="微软雅黑"/>
          <w:sz w:val="24"/>
          <w:szCs w:val="24"/>
        </w:rPr>
        <w:t>Image</w:t>
      </w:r>
      <w:r>
        <w:rPr>
          <w:rFonts w:ascii="宋体" w:hAnsi="宋体" w:cs="微软雅黑" w:hint="eastAsia"/>
          <w:sz w:val="24"/>
          <w:szCs w:val="24"/>
        </w:rPr>
        <w:t>库。</w:t>
      </w:r>
    </w:p>
    <w:p w14:paraId="2AABFB1C" w14:textId="50E639A3" w:rsidR="004F77FE" w:rsidRDefault="004F77FE" w:rsidP="00B000BF">
      <w:pPr>
        <w:pStyle w:val="1"/>
        <w:spacing w:line="276" w:lineRule="auto"/>
        <w:ind w:left="888"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2</w:t>
      </w:r>
      <w:r>
        <w:rPr>
          <w:rFonts w:ascii="宋体" w:hAnsi="宋体" w:cs="微软雅黑"/>
          <w:sz w:val="24"/>
          <w:szCs w:val="24"/>
        </w:rPr>
        <w:t xml:space="preserve">. </w:t>
      </w:r>
      <w:r>
        <w:rPr>
          <w:rFonts w:ascii="宋体" w:hAnsi="宋体" w:cs="微软雅黑" w:hint="eastAsia"/>
          <w:sz w:val="24"/>
          <w:szCs w:val="24"/>
        </w:rPr>
        <w:t>简笔画小动画，画了个雪人。主要是直线、椭圆的绘图控制，难点在于各种坐标计算与相对位置计算。</w:t>
      </w:r>
    </w:p>
    <w:p w14:paraId="2B3E1202" w14:textId="6C701AAD" w:rsidR="004F77FE" w:rsidRPr="00C4363D" w:rsidRDefault="004F77FE" w:rsidP="00B000BF">
      <w:pPr>
        <w:pStyle w:val="1"/>
        <w:spacing w:line="276" w:lineRule="auto"/>
        <w:ind w:left="888"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3</w:t>
      </w:r>
      <w:r>
        <w:rPr>
          <w:rFonts w:ascii="宋体" w:hAnsi="宋体" w:cs="微软雅黑"/>
          <w:sz w:val="24"/>
          <w:szCs w:val="24"/>
        </w:rPr>
        <w:t xml:space="preserve">. </w:t>
      </w:r>
      <w:r>
        <w:rPr>
          <w:rFonts w:ascii="宋体" w:hAnsi="宋体" w:cs="微软雅黑" w:hint="eastAsia"/>
          <w:sz w:val="24"/>
          <w:szCs w:val="24"/>
        </w:rPr>
        <w:t>片尾，文字逐字显示动画。</w:t>
      </w:r>
    </w:p>
    <w:p w14:paraId="77A05423" w14:textId="7EAD75FF" w:rsidR="007D14BB" w:rsidRDefault="006B2FD9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主要用到函数与算法</w:t>
      </w:r>
    </w:p>
    <w:p w14:paraId="0B77DFF2" w14:textId="65AEF121" w:rsidR="004F77FE" w:rsidRDefault="002A1A85" w:rsidP="004F77FE">
      <w:pPr>
        <w:pStyle w:val="1"/>
        <w:ind w:left="600"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关键代码是</w:t>
      </w:r>
      <w:r w:rsidR="00D46B9C">
        <w:rPr>
          <w:rFonts w:ascii="宋体" w:hAnsi="宋体" w:cs="微软雅黑"/>
          <w:sz w:val="24"/>
          <w:szCs w:val="24"/>
        </w:rPr>
        <w:t>4</w:t>
      </w:r>
      <w:r>
        <w:rPr>
          <w:rFonts w:ascii="宋体" w:hAnsi="宋体" w:cs="微软雅黑" w:hint="eastAsia"/>
          <w:sz w:val="24"/>
          <w:szCs w:val="24"/>
        </w:rPr>
        <w:t>个函数的设计实现，把他们进行排列组合就能得到想要的动画，参数可调</w:t>
      </w:r>
      <w:r w:rsidR="00D46B9C">
        <w:rPr>
          <w:rFonts w:ascii="宋体" w:hAnsi="宋体" w:cs="微软雅黑" w:hint="eastAsia"/>
          <w:sz w:val="24"/>
          <w:szCs w:val="24"/>
        </w:rPr>
        <w:t>。</w:t>
      </w:r>
    </w:p>
    <w:p w14:paraId="3F28C36F" w14:textId="249BA093" w:rsidR="00D46B9C" w:rsidRPr="00D46B9C" w:rsidRDefault="00D46B9C" w:rsidP="00D46B9C">
      <w:pPr>
        <w:pStyle w:val="aa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 Light" w:hAnsi="Cascadia Code Light" w:cs="宋体"/>
          <w:color w:val="000000"/>
          <w:kern w:val="0"/>
          <w:sz w:val="27"/>
          <w:szCs w:val="27"/>
          <w:highlight w:val="yellow"/>
        </w:rPr>
      </w:pPr>
      <w:r w:rsidRPr="00D46B9C">
        <w:rPr>
          <w:rFonts w:ascii="Cascadia Code Light" w:hAnsi="Cascadia Code Light" w:cs="宋体"/>
          <w:color w:val="000000"/>
          <w:kern w:val="0"/>
          <w:sz w:val="27"/>
          <w:szCs w:val="27"/>
          <w:highlight w:val="yellow"/>
        </w:rPr>
        <w:t>controller(name, frame, t)</w:t>
      </w:r>
    </w:p>
    <w:p w14:paraId="1DDFD6D7" w14:textId="50B44040" w:rsidR="00D46B9C" w:rsidRPr="00D46B9C" w:rsidRDefault="00D46B9C" w:rsidP="00D46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Cascadia Code Light" w:hAnsi="Cascadia Code Light" w:cs="宋体"/>
          <w:color w:val="000000"/>
          <w:kern w:val="0"/>
          <w:sz w:val="24"/>
          <w:szCs w:val="24"/>
        </w:rPr>
      </w:pPr>
      <w:r w:rsidRPr="00D46B9C">
        <w:rPr>
          <w:rFonts w:ascii="Cascadia Code Light" w:hAnsi="Cascadia Code Light" w:cs="宋体"/>
          <w:i/>
          <w:iCs/>
          <w:color w:val="000000"/>
          <w:kern w:val="0"/>
          <w:sz w:val="24"/>
          <w:szCs w:val="24"/>
        </w:rPr>
        <w:t>显示一帧</w:t>
      </w:r>
      <w:r w:rsidRPr="00D46B9C">
        <w:rPr>
          <w:rFonts w:ascii="Cascadia Code Light" w:hAnsi="Cascadia Code Light" w:cs="宋体"/>
          <w:i/>
          <w:iCs/>
          <w:color w:val="000000"/>
          <w:kern w:val="0"/>
          <w:sz w:val="24"/>
          <w:szCs w:val="24"/>
        </w:rPr>
        <w:t xml:space="preserve">, </w:t>
      </w:r>
      <w:r w:rsidRPr="00D46B9C">
        <w:rPr>
          <w:rFonts w:ascii="Cascadia Code Light" w:hAnsi="Cascadia Code Light" w:cs="宋体"/>
          <w:i/>
          <w:iCs/>
          <w:color w:val="000000"/>
          <w:kern w:val="0"/>
          <w:sz w:val="24"/>
          <w:szCs w:val="24"/>
        </w:rPr>
        <w:t>或者暂停</w:t>
      </w:r>
      <w:r w:rsidRPr="00D46B9C">
        <w:rPr>
          <w:rFonts w:ascii="Cascadia Code Light" w:hAnsi="Cascadia Code Light" w:cs="宋体"/>
          <w:i/>
          <w:iCs/>
          <w:color w:val="000000"/>
          <w:kern w:val="0"/>
          <w:sz w:val="24"/>
          <w:szCs w:val="24"/>
        </w:rPr>
        <w:t xml:space="preserve">, </w:t>
      </w:r>
      <w:r w:rsidRPr="00D46B9C">
        <w:rPr>
          <w:rFonts w:ascii="Cascadia Code Light" w:hAnsi="Cascadia Code Light" w:cs="宋体"/>
          <w:i/>
          <w:iCs/>
          <w:color w:val="000000"/>
          <w:kern w:val="0"/>
          <w:sz w:val="24"/>
          <w:szCs w:val="24"/>
        </w:rPr>
        <w:t>控制视频播放或者暂停</w:t>
      </w:r>
    </w:p>
    <w:p w14:paraId="65436238" w14:textId="72A6D9B9" w:rsidR="00D46B9C" w:rsidRPr="00D46B9C" w:rsidRDefault="00D46B9C" w:rsidP="00D46B9C">
      <w:pPr>
        <w:pStyle w:val="aa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 Light" w:hAnsi="Cascadia Code Light" w:cs="宋体"/>
          <w:color w:val="000000"/>
          <w:kern w:val="0"/>
          <w:sz w:val="27"/>
          <w:szCs w:val="27"/>
          <w:highlight w:val="yellow"/>
        </w:rPr>
      </w:pPr>
      <w:r w:rsidRPr="00D46B9C">
        <w:rPr>
          <w:rFonts w:ascii="Cascadia Code Light" w:hAnsi="Cascadia Code Light" w:cs="宋体"/>
          <w:color w:val="000000"/>
          <w:kern w:val="0"/>
          <w:sz w:val="27"/>
          <w:szCs w:val="27"/>
          <w:highlight w:val="yellow"/>
        </w:rPr>
        <w:t>sceneTransfer(start, end, t, app_name, video_handler)</w:t>
      </w:r>
    </w:p>
    <w:p w14:paraId="05FB9083" w14:textId="742AE2DA" w:rsidR="00D46B9C" w:rsidRPr="00D46B9C" w:rsidRDefault="00D46B9C" w:rsidP="00D46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8"/>
        <w:jc w:val="left"/>
        <w:rPr>
          <w:rFonts w:ascii="Cascadia Code Light" w:hAnsi="Cascadia Code Light" w:cs="宋体"/>
          <w:color w:val="000000"/>
          <w:kern w:val="0"/>
          <w:sz w:val="24"/>
          <w:szCs w:val="24"/>
        </w:rPr>
      </w:pPr>
      <w:r>
        <w:rPr>
          <w:rFonts w:ascii="Cascadia Code Light" w:hAnsi="Cascadia Code Light" w:cs="宋体" w:hint="eastAsia"/>
          <w:color w:val="000000"/>
          <w:kern w:val="0"/>
          <w:sz w:val="27"/>
          <w:szCs w:val="27"/>
        </w:rPr>
        <w:t xml:space="preserve"> </w:t>
      </w:r>
      <w:r>
        <w:rPr>
          <w:rFonts w:ascii="Cascadia Code Light" w:hAnsi="Cascadia Code Light" w:cs="宋体"/>
          <w:color w:val="000000"/>
          <w:kern w:val="0"/>
          <w:sz w:val="27"/>
          <w:szCs w:val="27"/>
        </w:rPr>
        <w:t xml:space="preserve">  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从帧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start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到帧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end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的转换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, 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用时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t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秒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, 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场景在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app_name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中展现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, 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记录在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video_handler</w:t>
      </w:r>
      <w:r w:rsidRPr="00D46B9C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中</w:t>
      </w:r>
    </w:p>
    <w:p w14:paraId="2DBA5DFD" w14:textId="55B867EA" w:rsidR="00D46B9C" w:rsidRDefault="00D46B9C" w:rsidP="00D46B9C">
      <w:pPr>
        <w:pStyle w:val="aa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 Light" w:hAnsi="Cascadia Code Light" w:cs="宋体"/>
          <w:color w:val="000000"/>
          <w:kern w:val="0"/>
          <w:sz w:val="27"/>
          <w:szCs w:val="27"/>
          <w:highlight w:val="yellow"/>
        </w:rPr>
      </w:pPr>
      <w:r w:rsidRPr="00D46B9C">
        <w:rPr>
          <w:rFonts w:ascii="Cascadia Code Light" w:hAnsi="Cascadia Code Light" w:cs="宋体"/>
          <w:color w:val="000000"/>
          <w:kern w:val="0"/>
          <w:sz w:val="27"/>
          <w:szCs w:val="27"/>
          <w:highlight w:val="yellow"/>
        </w:rPr>
        <w:t>handWriter(bg, text, t, app_name, video_handler)</w:t>
      </w:r>
    </w:p>
    <w:p w14:paraId="1E776FA0" w14:textId="16443A2B" w:rsidR="00B000BF" w:rsidRPr="00D46B9C" w:rsidRDefault="00B000BF" w:rsidP="00B000BF">
      <w:pPr>
        <w:pStyle w:val="a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8" w:firstLineChars="0" w:firstLine="0"/>
        <w:jc w:val="left"/>
        <w:rPr>
          <w:rFonts w:ascii="Cascadia Code Light" w:hAnsi="Cascadia Code Light" w:cs="宋体"/>
          <w:color w:val="000000"/>
          <w:kern w:val="0"/>
          <w:sz w:val="24"/>
          <w:szCs w:val="24"/>
          <w:highlight w:val="yellow"/>
        </w:rPr>
      </w:pP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将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text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逐字符的放入帧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bg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底部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, 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显示到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app_name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上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, 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时长为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t, 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同时存入到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video_handler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中</w:t>
      </w:r>
    </w:p>
    <w:p w14:paraId="0DA2914D" w14:textId="3AD7F137" w:rsidR="00D46B9C" w:rsidRDefault="00D46B9C" w:rsidP="00D46B9C">
      <w:pPr>
        <w:pStyle w:val="aa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 Light" w:hAnsi="Cascadia Code Light" w:cs="宋体"/>
          <w:color w:val="000000"/>
          <w:kern w:val="0"/>
          <w:sz w:val="27"/>
          <w:szCs w:val="27"/>
          <w:highlight w:val="yellow"/>
        </w:rPr>
      </w:pPr>
      <w:r w:rsidRPr="00D46B9C">
        <w:rPr>
          <w:rFonts w:ascii="Cascadia Code Light" w:hAnsi="Cascadia Code Light" w:cs="宋体"/>
          <w:color w:val="000000"/>
          <w:kern w:val="0"/>
          <w:sz w:val="27"/>
          <w:szCs w:val="27"/>
          <w:highlight w:val="yellow"/>
        </w:rPr>
        <w:t>slowDraw(bg, center, size, ans, ane, c, w, t, app_name, video_handler)</w:t>
      </w:r>
    </w:p>
    <w:p w14:paraId="5801BA43" w14:textId="340713B6" w:rsidR="00D46B9C" w:rsidRPr="00B000BF" w:rsidRDefault="00B000BF" w:rsidP="00B000BF">
      <w:pPr>
        <w:pStyle w:val="a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8" w:firstLine="480"/>
        <w:jc w:val="left"/>
        <w:rPr>
          <w:rFonts w:ascii="Cascadia Code Light" w:hAnsi="Cascadia Code Light" w:cs="宋体"/>
          <w:color w:val="000000"/>
          <w:kern w:val="0"/>
          <w:sz w:val="24"/>
          <w:szCs w:val="24"/>
        </w:rPr>
      </w:pP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在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bg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上以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center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为中心画一个大小为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size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的椭圆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, 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起始角度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ans, 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终止角度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ane, 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绘制颜色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c, 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绘制线宽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w</w:t>
      </w:r>
      <w:r w:rsidRPr="00B000BF">
        <w:rPr>
          <w:rFonts w:ascii="Cascadia Code Light" w:hAnsi="Cascadia Code Light" w:cs="宋体"/>
          <w:color w:val="000000"/>
          <w:kern w:val="0"/>
          <w:sz w:val="24"/>
          <w:szCs w:val="24"/>
        </w:rPr>
        <w:t xml:space="preserve">, 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持续时间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t, 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显示在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 xml:space="preserve">app_name, 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存储到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video_handler</w:t>
      </w:r>
      <w:r w:rsidRPr="00B000BF">
        <w:rPr>
          <w:rFonts w:ascii="Cascadia Code Light" w:hAnsi="Cascadia Code Light" w:cs="宋体" w:hint="eastAsia"/>
          <w:color w:val="000000"/>
          <w:kern w:val="0"/>
          <w:sz w:val="24"/>
          <w:szCs w:val="24"/>
        </w:rPr>
        <w:t>上</w:t>
      </w:r>
    </w:p>
    <w:p w14:paraId="1C384B23" w14:textId="122EBC04" w:rsidR="00FE32F8" w:rsidRDefault="00C003A7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结论与</w:t>
      </w:r>
      <w:r w:rsidR="00BB0301" w:rsidRPr="00A67800">
        <w:rPr>
          <w:rFonts w:ascii="黑体" w:eastAsia="黑体" w:hAnsi="黑体" w:cs="微软雅黑"/>
          <w:sz w:val="28"/>
          <w:szCs w:val="28"/>
        </w:rPr>
        <w:t>心得体会</w:t>
      </w:r>
    </w:p>
    <w:p w14:paraId="25EFB242" w14:textId="5B878EEC" w:rsidR="00B000BF" w:rsidRPr="00B000BF" w:rsidRDefault="00B000BF" w:rsidP="00B000BF">
      <w:pPr>
        <w:pStyle w:val="1"/>
        <w:spacing w:line="360" w:lineRule="auto"/>
        <w:ind w:left="600" w:firstLine="48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学习了O</w:t>
      </w:r>
      <w:r>
        <w:rPr>
          <w:rFonts w:ascii="宋体" w:hAnsi="宋体" w:cs="微软雅黑"/>
          <w:sz w:val="24"/>
          <w:szCs w:val="24"/>
        </w:rPr>
        <w:t>penCV</w:t>
      </w:r>
      <w:r>
        <w:rPr>
          <w:rFonts w:ascii="宋体" w:hAnsi="宋体" w:cs="微软雅黑" w:hint="eastAsia"/>
          <w:sz w:val="24"/>
          <w:szCs w:val="24"/>
        </w:rPr>
        <w:t>算法库的绘图与图像处理基础，例如图像放缩、直线、矩形、四边形、圆、椭圆等的绘制，以及关于视频、帧等的基础，体会到视频制作的不易，锻炼了代码能力，是一个很好的入门开发实验。</w:t>
      </w:r>
    </w:p>
    <w:p w14:paraId="36A75109" w14:textId="1A2DC7D3" w:rsidR="00FE32F8" w:rsidRDefault="006B2FD9" w:rsidP="00FE32F8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参考</w:t>
      </w:r>
      <w:r w:rsidR="004F77FE">
        <w:rPr>
          <w:rFonts w:ascii="黑体" w:eastAsia="黑体" w:hAnsi="黑体" w:cs="微软雅黑" w:hint="eastAsia"/>
          <w:sz w:val="28"/>
          <w:szCs w:val="28"/>
        </w:rPr>
        <w:t>资料</w:t>
      </w:r>
    </w:p>
    <w:p w14:paraId="69579D20" w14:textId="0CF8C998" w:rsidR="004F77FE" w:rsidRPr="00444105" w:rsidRDefault="00000000" w:rsidP="004F77FE">
      <w:pPr>
        <w:pStyle w:val="1"/>
        <w:ind w:left="600" w:firstLineChars="0" w:firstLine="0"/>
        <w:rPr>
          <w:rFonts w:ascii="黑体" w:eastAsia="黑体" w:hAnsi="黑体" w:cs="微软雅黑"/>
          <w:sz w:val="28"/>
          <w:szCs w:val="28"/>
        </w:rPr>
      </w:pPr>
      <w:hyperlink r:id="rId8" w:history="1">
        <w:r w:rsidR="004F77FE" w:rsidRPr="004F77FE">
          <w:rPr>
            <w:rStyle w:val="a9"/>
            <w:rFonts w:ascii="黑体" w:eastAsia="黑体" w:hAnsi="黑体" w:cs="微软雅黑" w:hint="eastAsia"/>
            <w:sz w:val="28"/>
            <w:szCs w:val="28"/>
          </w:rPr>
          <w:t>OpenCV-Python快速入门</w:t>
        </w:r>
      </w:hyperlink>
    </w:p>
    <w:sectPr w:rsidR="004F77FE" w:rsidRPr="004441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2E2C" w14:textId="77777777" w:rsidR="00341C97" w:rsidRDefault="00341C97" w:rsidP="004D7AA0">
      <w:r>
        <w:separator/>
      </w:r>
    </w:p>
  </w:endnote>
  <w:endnote w:type="continuationSeparator" w:id="0">
    <w:p w14:paraId="093C169E" w14:textId="77777777" w:rsidR="00341C97" w:rsidRDefault="00341C97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E408" w14:textId="77777777" w:rsidR="00341C97" w:rsidRDefault="00341C97" w:rsidP="004D7AA0">
      <w:r>
        <w:separator/>
      </w:r>
    </w:p>
  </w:footnote>
  <w:footnote w:type="continuationSeparator" w:id="0">
    <w:p w14:paraId="10605B0F" w14:textId="77777777" w:rsidR="00341C97" w:rsidRDefault="00341C97" w:rsidP="004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38C0B99"/>
    <w:multiLevelType w:val="hybridMultilevel"/>
    <w:tmpl w:val="3D8A2E88"/>
    <w:lvl w:ilvl="0" w:tplc="AB3EF082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微软雅黑" w:hint="default"/>
        <w:sz w:val="24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4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5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6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7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num w:numId="1" w16cid:durableId="1602763186">
    <w:abstractNumId w:val="5"/>
  </w:num>
  <w:num w:numId="2" w16cid:durableId="1463815089">
    <w:abstractNumId w:val="6"/>
  </w:num>
  <w:num w:numId="3" w16cid:durableId="194735795">
    <w:abstractNumId w:val="1"/>
  </w:num>
  <w:num w:numId="4" w16cid:durableId="1429813582">
    <w:abstractNumId w:val="7"/>
  </w:num>
  <w:num w:numId="5" w16cid:durableId="1253780535">
    <w:abstractNumId w:val="0"/>
  </w:num>
  <w:num w:numId="6" w16cid:durableId="1208949646">
    <w:abstractNumId w:val="4"/>
  </w:num>
  <w:num w:numId="7" w16cid:durableId="1216234699">
    <w:abstractNumId w:val="3"/>
  </w:num>
  <w:num w:numId="8" w16cid:durableId="155805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07FF8"/>
    <w:rsid w:val="00005061"/>
    <w:rsid w:val="00026CE7"/>
    <w:rsid w:val="00031DA7"/>
    <w:rsid w:val="0003356D"/>
    <w:rsid w:val="00035BFB"/>
    <w:rsid w:val="00044886"/>
    <w:rsid w:val="00055159"/>
    <w:rsid w:val="000632C9"/>
    <w:rsid w:val="00064C78"/>
    <w:rsid w:val="00071A2D"/>
    <w:rsid w:val="00086766"/>
    <w:rsid w:val="000915EB"/>
    <w:rsid w:val="00091660"/>
    <w:rsid w:val="000A305D"/>
    <w:rsid w:val="000C7167"/>
    <w:rsid w:val="000F7C9B"/>
    <w:rsid w:val="00104FAD"/>
    <w:rsid w:val="00110784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4577"/>
    <w:rsid w:val="00165AC9"/>
    <w:rsid w:val="00170FCF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561D"/>
    <w:rsid w:val="00215AE7"/>
    <w:rsid w:val="002461C3"/>
    <w:rsid w:val="0025286E"/>
    <w:rsid w:val="00253BC4"/>
    <w:rsid w:val="002637B9"/>
    <w:rsid w:val="00264458"/>
    <w:rsid w:val="00282A45"/>
    <w:rsid w:val="00290F6E"/>
    <w:rsid w:val="00292A15"/>
    <w:rsid w:val="002A086B"/>
    <w:rsid w:val="002A1A85"/>
    <w:rsid w:val="002A26C6"/>
    <w:rsid w:val="002B2A22"/>
    <w:rsid w:val="002C070C"/>
    <w:rsid w:val="002C57B4"/>
    <w:rsid w:val="002C730F"/>
    <w:rsid w:val="002C7C58"/>
    <w:rsid w:val="002E24B9"/>
    <w:rsid w:val="002E7958"/>
    <w:rsid w:val="002F06F0"/>
    <w:rsid w:val="002F3550"/>
    <w:rsid w:val="00300D8A"/>
    <w:rsid w:val="00305D67"/>
    <w:rsid w:val="00312741"/>
    <w:rsid w:val="00316C22"/>
    <w:rsid w:val="00325952"/>
    <w:rsid w:val="00334D0F"/>
    <w:rsid w:val="003350A4"/>
    <w:rsid w:val="00335819"/>
    <w:rsid w:val="0033783C"/>
    <w:rsid w:val="00337E4B"/>
    <w:rsid w:val="00341458"/>
    <w:rsid w:val="00341C97"/>
    <w:rsid w:val="003432F2"/>
    <w:rsid w:val="00346B14"/>
    <w:rsid w:val="003478B0"/>
    <w:rsid w:val="003524EB"/>
    <w:rsid w:val="00367026"/>
    <w:rsid w:val="00371404"/>
    <w:rsid w:val="00375FDE"/>
    <w:rsid w:val="003820F2"/>
    <w:rsid w:val="00383C32"/>
    <w:rsid w:val="00391492"/>
    <w:rsid w:val="003A4F21"/>
    <w:rsid w:val="003A6828"/>
    <w:rsid w:val="003A6AD7"/>
    <w:rsid w:val="003B0B6C"/>
    <w:rsid w:val="003B20ED"/>
    <w:rsid w:val="003C0BBC"/>
    <w:rsid w:val="003C123E"/>
    <w:rsid w:val="003C1DD5"/>
    <w:rsid w:val="003C3C9E"/>
    <w:rsid w:val="003D1C42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3213C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959DD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4F77FE"/>
    <w:rsid w:val="00502716"/>
    <w:rsid w:val="00506A88"/>
    <w:rsid w:val="00506BA1"/>
    <w:rsid w:val="00523645"/>
    <w:rsid w:val="0052506A"/>
    <w:rsid w:val="00530509"/>
    <w:rsid w:val="00536147"/>
    <w:rsid w:val="00536E49"/>
    <w:rsid w:val="005430C2"/>
    <w:rsid w:val="005539ED"/>
    <w:rsid w:val="00564F40"/>
    <w:rsid w:val="00575BDC"/>
    <w:rsid w:val="00580EF0"/>
    <w:rsid w:val="0058765E"/>
    <w:rsid w:val="00596AB0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763B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A112D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5A04"/>
    <w:rsid w:val="006E67BF"/>
    <w:rsid w:val="007035EC"/>
    <w:rsid w:val="00721188"/>
    <w:rsid w:val="00725064"/>
    <w:rsid w:val="0073537C"/>
    <w:rsid w:val="0074643F"/>
    <w:rsid w:val="007533FB"/>
    <w:rsid w:val="00761651"/>
    <w:rsid w:val="0076419C"/>
    <w:rsid w:val="00767785"/>
    <w:rsid w:val="00771B7B"/>
    <w:rsid w:val="007726EF"/>
    <w:rsid w:val="00775BEC"/>
    <w:rsid w:val="007770B4"/>
    <w:rsid w:val="00781F58"/>
    <w:rsid w:val="007936E0"/>
    <w:rsid w:val="007965C5"/>
    <w:rsid w:val="0079782C"/>
    <w:rsid w:val="007B0D7D"/>
    <w:rsid w:val="007C2568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21F0C"/>
    <w:rsid w:val="008246EA"/>
    <w:rsid w:val="00830FAF"/>
    <w:rsid w:val="008321EC"/>
    <w:rsid w:val="00832BA6"/>
    <w:rsid w:val="00837513"/>
    <w:rsid w:val="00845D3E"/>
    <w:rsid w:val="00852AA0"/>
    <w:rsid w:val="008604AF"/>
    <w:rsid w:val="00882D50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0466C"/>
    <w:rsid w:val="00911CB4"/>
    <w:rsid w:val="0091768C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D3ACA"/>
    <w:rsid w:val="009E6574"/>
    <w:rsid w:val="009F1382"/>
    <w:rsid w:val="009F309F"/>
    <w:rsid w:val="00A01876"/>
    <w:rsid w:val="00A02B8D"/>
    <w:rsid w:val="00A31384"/>
    <w:rsid w:val="00A31557"/>
    <w:rsid w:val="00A32A83"/>
    <w:rsid w:val="00A35627"/>
    <w:rsid w:val="00A520E4"/>
    <w:rsid w:val="00A57450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4DDF"/>
    <w:rsid w:val="00B000BF"/>
    <w:rsid w:val="00B00225"/>
    <w:rsid w:val="00B0169C"/>
    <w:rsid w:val="00B02479"/>
    <w:rsid w:val="00B131D6"/>
    <w:rsid w:val="00B137FF"/>
    <w:rsid w:val="00B20082"/>
    <w:rsid w:val="00B2607F"/>
    <w:rsid w:val="00B35DF1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0F20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15DBE"/>
    <w:rsid w:val="00C22DBF"/>
    <w:rsid w:val="00C26A6F"/>
    <w:rsid w:val="00C30D70"/>
    <w:rsid w:val="00C31632"/>
    <w:rsid w:val="00C32D51"/>
    <w:rsid w:val="00C357AE"/>
    <w:rsid w:val="00C371C5"/>
    <w:rsid w:val="00C37570"/>
    <w:rsid w:val="00C4363D"/>
    <w:rsid w:val="00C50223"/>
    <w:rsid w:val="00C553A0"/>
    <w:rsid w:val="00C57A9F"/>
    <w:rsid w:val="00C6370F"/>
    <w:rsid w:val="00C65B33"/>
    <w:rsid w:val="00C7097F"/>
    <w:rsid w:val="00C73844"/>
    <w:rsid w:val="00C74189"/>
    <w:rsid w:val="00C74D6B"/>
    <w:rsid w:val="00C80769"/>
    <w:rsid w:val="00C91AB2"/>
    <w:rsid w:val="00CA1325"/>
    <w:rsid w:val="00CA1B8E"/>
    <w:rsid w:val="00CA71A5"/>
    <w:rsid w:val="00CD2B3D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35F8B"/>
    <w:rsid w:val="00D4633C"/>
    <w:rsid w:val="00D46B9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908E2"/>
    <w:rsid w:val="00D95F5F"/>
    <w:rsid w:val="00DB0C47"/>
    <w:rsid w:val="00DB2812"/>
    <w:rsid w:val="00DB30DC"/>
    <w:rsid w:val="00DB5E2F"/>
    <w:rsid w:val="00DB7CAC"/>
    <w:rsid w:val="00DC287A"/>
    <w:rsid w:val="00DC2CC6"/>
    <w:rsid w:val="00DF70DE"/>
    <w:rsid w:val="00DF7DB7"/>
    <w:rsid w:val="00E01E5F"/>
    <w:rsid w:val="00E066AA"/>
    <w:rsid w:val="00E133C1"/>
    <w:rsid w:val="00E156CA"/>
    <w:rsid w:val="00E207AD"/>
    <w:rsid w:val="00E31612"/>
    <w:rsid w:val="00E316D2"/>
    <w:rsid w:val="00E32179"/>
    <w:rsid w:val="00E36118"/>
    <w:rsid w:val="00E43900"/>
    <w:rsid w:val="00E51B5E"/>
    <w:rsid w:val="00E74793"/>
    <w:rsid w:val="00E80F47"/>
    <w:rsid w:val="00E816C4"/>
    <w:rsid w:val="00E90705"/>
    <w:rsid w:val="00E911B0"/>
    <w:rsid w:val="00EA7C8D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7C8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F7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riendshiptang/category_1192080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TotalTime>319</TotalTime>
  <Pages>3</Pages>
  <Words>250</Words>
  <Characters>1430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1677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River Rainbow</cp:lastModifiedBy>
  <cp:revision>143</cp:revision>
  <dcterms:created xsi:type="dcterms:W3CDTF">2017-12-15T13:18:00Z</dcterms:created>
  <dcterms:modified xsi:type="dcterms:W3CDTF">2022-11-14T14:10:00Z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